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920C" w14:textId="77777777" w:rsidR="00E709C4" w:rsidRDefault="00E709C4">
      <w:pPr>
        <w:pStyle w:val="Subtitle"/>
        <w:rPr>
          <w:rFonts w:asciiTheme="majorHAnsi" w:eastAsia="Arial Unicode MS" w:hAnsiTheme="majorHAnsi" w:cstheme="majorHAnsi"/>
        </w:rPr>
      </w:pPr>
    </w:p>
    <w:p w14:paraId="5AA17ADD" w14:textId="77777777" w:rsidR="00E709C4" w:rsidRDefault="00E709C4">
      <w:pPr>
        <w:pStyle w:val="Subtitle"/>
        <w:rPr>
          <w:rFonts w:asciiTheme="majorHAnsi" w:eastAsia="Arial Unicode MS" w:hAnsiTheme="majorHAnsi" w:cstheme="majorHAnsi"/>
          <w:b/>
          <w:sz w:val="36"/>
          <w:szCs w:val="36"/>
        </w:rPr>
      </w:pPr>
    </w:p>
    <w:p w14:paraId="6614FF29" w14:textId="07F38228" w:rsidR="00EF6B2B" w:rsidRPr="00E709C4" w:rsidRDefault="00CD7E7A">
      <w:pPr>
        <w:pStyle w:val="Subtitle"/>
        <w:rPr>
          <w:rFonts w:asciiTheme="majorHAnsi" w:eastAsia="Arial Unicode MS" w:hAnsiTheme="majorHAnsi" w:cstheme="majorHAnsi"/>
          <w:b/>
          <w:sz w:val="36"/>
          <w:szCs w:val="36"/>
        </w:rPr>
      </w:pPr>
      <w:r>
        <w:rPr>
          <w:rFonts w:asciiTheme="majorHAnsi" w:eastAsia="Arial Unicode MS" w:hAnsiTheme="majorHAnsi" w:cstheme="majorHAnsi"/>
          <w:b/>
          <w:sz w:val="36"/>
          <w:szCs w:val="36"/>
        </w:rPr>
        <w:t xml:space="preserve">CPMS242 </w:t>
      </w:r>
      <w:r w:rsidR="00073BC2" w:rsidRPr="00E709C4">
        <w:rPr>
          <w:rFonts w:asciiTheme="majorHAnsi" w:eastAsia="Arial Unicode MS" w:hAnsiTheme="majorHAnsi" w:cstheme="majorHAnsi"/>
          <w:b/>
          <w:sz w:val="36"/>
          <w:szCs w:val="36"/>
        </w:rPr>
        <w:t xml:space="preserve"> </w:t>
      </w:r>
      <w:r>
        <w:rPr>
          <w:rFonts w:asciiTheme="majorHAnsi" w:eastAsia="Arial Unicode MS" w:hAnsiTheme="majorHAnsi" w:cstheme="majorHAnsi"/>
          <w:b/>
          <w:sz w:val="36"/>
          <w:szCs w:val="36"/>
        </w:rPr>
        <w:t>Machine Learning</w:t>
      </w:r>
    </w:p>
    <w:p w14:paraId="4E8DB776" w14:textId="75217F5D" w:rsidR="00EF6B2B" w:rsidRPr="00E709C4" w:rsidRDefault="00CD7E7A">
      <w:pPr>
        <w:pStyle w:val="Title"/>
        <w:rPr>
          <w:rFonts w:eastAsia="Arial Unicode MS" w:cstheme="majorHAnsi"/>
          <w:b/>
          <w:sz w:val="72"/>
          <w:szCs w:val="72"/>
        </w:rPr>
      </w:pPr>
      <w:r>
        <w:rPr>
          <w:rFonts w:eastAsia="Arial Unicode MS" w:cstheme="majorHAnsi"/>
          <w:b/>
          <w:sz w:val="72"/>
          <w:szCs w:val="72"/>
        </w:rPr>
        <w:t>Homework 1</w:t>
      </w:r>
      <w:r w:rsidR="00073BC2" w:rsidRPr="00E709C4">
        <w:rPr>
          <w:rFonts w:eastAsia="Arial Unicode MS" w:cstheme="majorHAnsi"/>
          <w:b/>
          <w:sz w:val="72"/>
          <w:szCs w:val="72"/>
        </w:rPr>
        <w:t xml:space="preserve"> Report</w:t>
      </w:r>
    </w:p>
    <w:p w14:paraId="2DC41577" w14:textId="77777777" w:rsidR="00861CB1" w:rsidRDefault="00861CB1">
      <w:pPr>
        <w:pStyle w:val="Author"/>
        <w:rPr>
          <w:rFonts w:asciiTheme="majorHAnsi" w:eastAsia="Arial Unicode MS" w:hAnsiTheme="majorHAnsi" w:cstheme="majorHAnsi"/>
        </w:rPr>
      </w:pPr>
    </w:p>
    <w:p w14:paraId="0703AC9B" w14:textId="77777777" w:rsidR="00E709C4" w:rsidRDefault="00E709C4">
      <w:pPr>
        <w:pStyle w:val="Author"/>
        <w:rPr>
          <w:rFonts w:asciiTheme="majorHAnsi" w:eastAsia="Arial Unicode MS" w:hAnsiTheme="majorHAnsi" w:cstheme="majorHAnsi"/>
        </w:rPr>
      </w:pPr>
    </w:p>
    <w:p w14:paraId="567849C6" w14:textId="3B492BDC" w:rsidR="00EF6B2B" w:rsidRPr="004D6BD1" w:rsidRDefault="00073BC2">
      <w:pPr>
        <w:pStyle w:val="Author"/>
        <w:rPr>
          <w:rFonts w:asciiTheme="majorHAnsi" w:eastAsia="Arial Unicode MS" w:hAnsiTheme="majorHAnsi" w:cstheme="majorHAnsi"/>
        </w:rPr>
      </w:pPr>
      <w:r w:rsidRPr="004D6BD1">
        <w:rPr>
          <w:rFonts w:asciiTheme="majorHAnsi" w:eastAsia="Arial Unicode MS" w:hAnsiTheme="majorHAnsi" w:cstheme="majorHAnsi"/>
        </w:rPr>
        <w:t xml:space="preserve">Group Members: </w:t>
      </w:r>
      <w:r w:rsidR="00CD7E7A">
        <w:rPr>
          <w:rFonts w:asciiTheme="majorHAnsi" w:eastAsia="Arial Unicode MS" w:hAnsiTheme="majorHAnsi" w:cstheme="majorHAnsi"/>
        </w:rPr>
        <w:t xml:space="preserve">Yunzhe Li </w:t>
      </w:r>
      <w:r w:rsidR="00122E43" w:rsidRPr="004D6BD1">
        <w:rPr>
          <w:rFonts w:asciiTheme="majorHAnsi" w:eastAsia="Arial Unicode MS" w:hAnsiTheme="majorHAnsi" w:cstheme="majorHAnsi"/>
        </w:rPr>
        <w:t>(#1571061)</w:t>
      </w:r>
      <w:r w:rsidRPr="004D6BD1">
        <w:rPr>
          <w:rFonts w:asciiTheme="majorHAnsi" w:eastAsia="Arial Unicode MS" w:hAnsiTheme="majorHAnsi" w:cstheme="majorHAnsi"/>
        </w:rPr>
        <w:t>, Yong Deng</w:t>
      </w:r>
      <w:r w:rsidR="00E93228" w:rsidRPr="004D6BD1">
        <w:rPr>
          <w:rFonts w:asciiTheme="majorHAnsi" w:eastAsia="Arial Unicode MS" w:hAnsiTheme="majorHAnsi" w:cstheme="majorHAnsi"/>
        </w:rPr>
        <w:t xml:space="preserve"> </w:t>
      </w:r>
      <w:r w:rsidR="00122E43" w:rsidRPr="004D6BD1">
        <w:rPr>
          <w:rFonts w:asciiTheme="majorHAnsi" w:eastAsia="Arial Unicode MS" w:hAnsiTheme="majorHAnsi" w:cstheme="majorHAnsi"/>
        </w:rPr>
        <w:t>(#1571065)</w:t>
      </w:r>
    </w:p>
    <w:p w14:paraId="5FB31F13" w14:textId="77777777" w:rsidR="00861CB1" w:rsidRDefault="00861CB1" w:rsidP="00073BC2">
      <w:pPr>
        <w:pStyle w:val="Author"/>
        <w:rPr>
          <w:rFonts w:asciiTheme="majorHAnsi" w:eastAsia="Arial Unicode MS" w:hAnsiTheme="majorHAnsi" w:cstheme="majorHAnsi"/>
        </w:rPr>
      </w:pPr>
    </w:p>
    <w:p w14:paraId="75BBF630" w14:textId="4BC683C8" w:rsidR="00EF6B2B" w:rsidRPr="004D6BD1" w:rsidRDefault="00CD7E7A" w:rsidP="00073BC2">
      <w:pPr>
        <w:pStyle w:val="Author"/>
        <w:rPr>
          <w:rFonts w:asciiTheme="majorHAnsi" w:eastAsia="Arial Unicode MS" w:hAnsiTheme="majorHAnsi" w:cstheme="majorHAnsi"/>
          <w:lang w:eastAsia="zh-CN"/>
        </w:rPr>
      </w:pPr>
      <w:r>
        <w:rPr>
          <w:rFonts w:asciiTheme="majorHAnsi" w:eastAsia="Arial Unicode MS" w:hAnsiTheme="majorHAnsi" w:cstheme="majorHAnsi"/>
        </w:rPr>
        <w:t>Date: Apr.10, 2018</w:t>
      </w:r>
    </w:p>
    <w:p w14:paraId="46E08AEB" w14:textId="23D4DB13" w:rsidR="00EF6B2B" w:rsidRDefault="00CD7E7A" w:rsidP="00A32EBB">
      <w:pPr>
        <w:pStyle w:val="Heading1"/>
        <w:rPr>
          <w:rFonts w:eastAsia="Arial Unicode MS" w:cstheme="majorHAnsi"/>
          <w:b/>
          <w:sz w:val="40"/>
          <w:u w:val="single"/>
        </w:rPr>
      </w:pPr>
      <w:r>
        <w:rPr>
          <w:rFonts w:eastAsia="Arial Unicode MS" w:cstheme="majorHAnsi"/>
          <w:b/>
          <w:sz w:val="40"/>
          <w:u w:val="single"/>
        </w:rPr>
        <w:t>10_Fold Cross Validation</w:t>
      </w:r>
    </w:p>
    <w:p w14:paraId="37E537A0" w14:textId="099700BE" w:rsidR="00CD7E7A" w:rsidRDefault="00CD7E7A" w:rsidP="00CD7E7A">
      <w:pPr>
        <w:pStyle w:val="ListParagraph"/>
        <w:numPr>
          <w:ilvl w:val="0"/>
          <w:numId w:val="32"/>
        </w:numPr>
      </w:pPr>
      <w:r>
        <w:t>Random shuffle the 100 data in the trainset, then divide it into 10 partitions equally.</w:t>
      </w:r>
    </w:p>
    <w:p w14:paraId="45E8A88D" w14:textId="6F16447C" w:rsidR="00CD7E7A" w:rsidRDefault="00CD7E7A" w:rsidP="00CD7E7A">
      <w:pPr>
        <w:pStyle w:val="ListParagraph"/>
        <w:numPr>
          <w:ilvl w:val="0"/>
          <w:numId w:val="32"/>
        </w:numPr>
      </w:pPr>
      <w:r>
        <w:t xml:space="preserve">Discrete lambda </w:t>
      </w:r>
      <w:r w:rsidR="00943A69">
        <w:t>from 0 to 5 with 0.1 interval.</w:t>
      </w:r>
    </w:p>
    <w:p w14:paraId="11CE7474" w14:textId="4D288CE5" w:rsidR="00943A69" w:rsidRDefault="00A87E70" w:rsidP="00CD7E7A">
      <w:pPr>
        <w:pStyle w:val="ListParagraph"/>
        <w:numPr>
          <w:ilvl w:val="0"/>
          <w:numId w:val="32"/>
        </w:numPr>
      </w:pPr>
      <w:r>
        <w:rPr>
          <w:lang w:eastAsia="zh-CN"/>
        </w:rPr>
        <w:t>F</w:t>
      </w:r>
      <w:r>
        <w:rPr>
          <w:rFonts w:hint="eastAsia"/>
          <w:lang w:eastAsia="zh-CN"/>
        </w:rPr>
        <w:t>or</w:t>
      </w:r>
      <w:r>
        <w:rPr>
          <w:lang w:eastAsia="zh-CN"/>
        </w:rPr>
        <w:t xml:space="preserve"> each lambda, proceed the 10 fold cross validation. Then I get one test error and one train error for each lambda.</w:t>
      </w:r>
    </w:p>
    <w:p w14:paraId="27B21040" w14:textId="63493FB2" w:rsidR="00A87E70" w:rsidRDefault="00A87E70" w:rsidP="00CD7E7A">
      <w:pPr>
        <w:pStyle w:val="ListParagraph"/>
        <w:numPr>
          <w:ilvl w:val="0"/>
          <w:numId w:val="32"/>
        </w:numPr>
      </w:pPr>
      <w:r>
        <w:rPr>
          <w:lang w:eastAsia="zh-CN"/>
        </w:rPr>
        <w:t>Find the lambda with minimum test error.</w:t>
      </w:r>
    </w:p>
    <w:p w14:paraId="0C1D7AE4" w14:textId="3EA2FC37" w:rsidR="00A87E70" w:rsidRDefault="00A87E70" w:rsidP="00CD7E7A">
      <w:pPr>
        <w:pStyle w:val="ListParagraph"/>
        <w:numPr>
          <w:ilvl w:val="0"/>
          <w:numId w:val="32"/>
        </w:numPr>
      </w:pPr>
      <w:r>
        <w:rPr>
          <w:lang w:eastAsia="zh-CN"/>
        </w:rPr>
        <w:t>Use that lambda along with the 100 data in trainset to compute the coefficients w. That’s my optimal     9-th order polynomial model.</w:t>
      </w:r>
    </w:p>
    <w:p w14:paraId="075D4C56" w14:textId="086A52B5" w:rsidR="00A87E70" w:rsidRDefault="00A87E70" w:rsidP="00A87E70">
      <w:pPr>
        <w:pStyle w:val="ListParagraph"/>
        <w:numPr>
          <w:ilvl w:val="0"/>
          <w:numId w:val="32"/>
        </w:numPr>
      </w:pPr>
      <w:r>
        <w:rPr>
          <w:lang w:eastAsia="zh-CN"/>
        </w:rPr>
        <w:t>Use the optimal polynomial model to predict the data in testset, and compute the sum of the square error.</w:t>
      </w:r>
    </w:p>
    <w:p w14:paraId="71F3961C" w14:textId="28D29E65" w:rsidR="00A87E70" w:rsidRDefault="00A87E70" w:rsidP="00A87E70">
      <w:pPr>
        <w:pStyle w:val="ListParagraph"/>
      </w:pPr>
    </w:p>
    <w:p w14:paraId="331343A9" w14:textId="3AADC69E" w:rsidR="00A87E70" w:rsidRDefault="00A87E70" w:rsidP="00A87E70">
      <w:pPr>
        <w:pStyle w:val="ListParagraph"/>
      </w:pPr>
      <w:r>
        <w:t>Our result shows that,</w:t>
      </w:r>
    </w:p>
    <w:p w14:paraId="48157042" w14:textId="77777777" w:rsidR="0004317B" w:rsidRDefault="0004317B" w:rsidP="0004317B">
      <w:pPr>
        <w:pStyle w:val="ListParagraph"/>
        <w:numPr>
          <w:ilvl w:val="0"/>
          <w:numId w:val="32"/>
        </w:numPr>
      </w:pPr>
      <w:r>
        <w:t>The optimal w:</w:t>
      </w:r>
      <w:r w:rsidRPr="0004317B">
        <w:t xml:space="preserve"> </w:t>
      </w:r>
    </w:p>
    <w:p w14:paraId="3BC46F74" w14:textId="14C4419A" w:rsidR="0004317B" w:rsidRDefault="0004317B" w:rsidP="0004317B">
      <w:pPr>
        <w:pStyle w:val="ListParagraph"/>
      </w:pPr>
      <w:r>
        <w:t>[ 1.17748975e+00 -3.02485606e-01 -1.11894191e-01  2.40628377e-01</w:t>
      </w:r>
    </w:p>
    <w:p w14:paraId="79F48A42" w14:textId="77777777" w:rsidR="0004317B" w:rsidRDefault="0004317B" w:rsidP="0004317B">
      <w:pPr>
        <w:pStyle w:val="ListParagraph"/>
      </w:pPr>
      <w:r>
        <w:t xml:space="preserve"> -9.48726052e-03 -3.59021142e-02  1.26988438e-03  1.85847109e-03</w:t>
      </w:r>
    </w:p>
    <w:p w14:paraId="37A97D08" w14:textId="532A11D2" w:rsidR="00A87E70" w:rsidRDefault="0004317B" w:rsidP="0004317B">
      <w:pPr>
        <w:pStyle w:val="ListParagraph"/>
      </w:pPr>
      <w:r>
        <w:t xml:space="preserve"> -3.58009594e-05 -3.17265738e-05]</w:t>
      </w:r>
    </w:p>
    <w:p w14:paraId="0FFA8B0C" w14:textId="7DF421C7" w:rsidR="0004317B" w:rsidRDefault="0004317B" w:rsidP="0004317B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The optimal lambda is 2.8</w:t>
      </w:r>
    </w:p>
    <w:p w14:paraId="19C0D68B" w14:textId="01FFFE1B" w:rsidR="0004317B" w:rsidRDefault="0004317B" w:rsidP="0004317B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 xml:space="preserve">The minimum train RMSE is </w:t>
      </w:r>
      <w:r w:rsidRPr="0004317B">
        <w:rPr>
          <w:lang w:eastAsia="zh-CN"/>
        </w:rPr>
        <w:t>0.9166735913611381</w:t>
      </w:r>
    </w:p>
    <w:p w14:paraId="54C3F553" w14:textId="3EB19DEB" w:rsidR="0004317B" w:rsidRDefault="0004317B" w:rsidP="0004317B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 xml:space="preserve">The minimum test RMSE is </w:t>
      </w:r>
      <w:r w:rsidRPr="0004317B">
        <w:rPr>
          <w:lang w:eastAsia="zh-CN"/>
        </w:rPr>
        <w:t>0.9974757376472851</w:t>
      </w:r>
    </w:p>
    <w:p w14:paraId="3F041929" w14:textId="72939819" w:rsidR="0004317B" w:rsidRDefault="0004317B" w:rsidP="0004317B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 xml:space="preserve">The loss in test set of my model is </w:t>
      </w:r>
      <w:r w:rsidRPr="0004317B">
        <w:rPr>
          <w:lang w:eastAsia="zh-CN"/>
        </w:rPr>
        <w:t>5941.966776085015</w:t>
      </w:r>
    </w:p>
    <w:p w14:paraId="233EF018" w14:textId="408D89AF" w:rsidR="0004317B" w:rsidRDefault="0004317B" w:rsidP="0004317B">
      <w:pPr>
        <w:pStyle w:val="ListParagraph"/>
        <w:rPr>
          <w:lang w:eastAsia="zh-CN"/>
        </w:rPr>
      </w:pPr>
    </w:p>
    <w:p w14:paraId="10E7C48F" w14:textId="2C72DB64" w:rsidR="0004317B" w:rsidRDefault="0004317B" w:rsidP="0004317B">
      <w:pPr>
        <w:pStyle w:val="ListParagraph"/>
        <w:rPr>
          <w:lang w:eastAsia="zh-CN"/>
        </w:rPr>
      </w:pPr>
      <w:r>
        <w:rPr>
          <w:lang w:eastAsia="zh-CN"/>
        </w:rPr>
        <w:t>Our plots are following:</w:t>
      </w:r>
    </w:p>
    <w:p w14:paraId="067A85F5" w14:textId="0B11CD3D" w:rsidR="0004317B" w:rsidRDefault="0004317B" w:rsidP="0004317B">
      <w:pPr>
        <w:pStyle w:val="ListParagraph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3F83B5B4" wp14:editId="2FDD1FC5">
            <wp:extent cx="28836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_fold_er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44FB464C" wp14:editId="76C4A0BB">
            <wp:extent cx="2880000" cy="2160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vs_tr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154" w14:textId="53815F2D" w:rsidR="0004317B" w:rsidRDefault="0004317B" w:rsidP="0004317B">
      <w:pPr>
        <w:pStyle w:val="ListParagraph"/>
        <w:rPr>
          <w:lang w:eastAsia="zh-CN"/>
        </w:rPr>
      </w:pPr>
    </w:p>
    <w:p w14:paraId="5D66B4AC" w14:textId="77777777" w:rsidR="0004317B" w:rsidRDefault="0004317B" w:rsidP="0004317B">
      <w:pPr>
        <w:pStyle w:val="ListParagraph"/>
        <w:rPr>
          <w:lang w:eastAsia="zh-CN"/>
        </w:rPr>
      </w:pPr>
    </w:p>
    <w:p w14:paraId="7ABACA40" w14:textId="391B7945" w:rsidR="0004317B" w:rsidRPr="0004317B" w:rsidRDefault="0004317B" w:rsidP="0004317B">
      <w:pPr>
        <w:pStyle w:val="ListParagraph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942CDDB" wp14:editId="34895617">
            <wp:extent cx="2880000" cy="2160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vs_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0130" w14:textId="5C7B66DE" w:rsidR="00E7785D" w:rsidRDefault="00A87E70" w:rsidP="00CD7E7A">
      <w:pPr>
        <w:pStyle w:val="Heading2"/>
        <w:rPr>
          <w:rFonts w:eastAsia="Arial Unicode MS" w:cstheme="majorHAnsi"/>
          <w:b/>
          <w:sz w:val="40"/>
          <w:szCs w:val="40"/>
          <w:u w:val="single"/>
        </w:rPr>
      </w:pPr>
      <w:r>
        <w:rPr>
          <w:rFonts w:eastAsia="Arial Unicode MS" w:cstheme="majorHAnsi"/>
          <w:b/>
          <w:sz w:val="40"/>
          <w:szCs w:val="40"/>
          <w:u w:val="single"/>
        </w:rPr>
        <w:t>LOOCV</w:t>
      </w:r>
    </w:p>
    <w:p w14:paraId="6E082681" w14:textId="20985D42" w:rsidR="0004317B" w:rsidRDefault="0004317B" w:rsidP="0004317B">
      <w:pPr>
        <w:pStyle w:val="ListParagraph"/>
        <w:numPr>
          <w:ilvl w:val="0"/>
          <w:numId w:val="32"/>
        </w:numPr>
      </w:pPr>
      <w:r>
        <w:t>Random shuffle the 100 data in the trainset</w:t>
      </w:r>
      <w:r>
        <w:t>.</w:t>
      </w:r>
    </w:p>
    <w:p w14:paraId="49BA05EB" w14:textId="77777777" w:rsidR="0004317B" w:rsidRDefault="0004317B" w:rsidP="0004317B">
      <w:pPr>
        <w:pStyle w:val="ListParagraph"/>
        <w:numPr>
          <w:ilvl w:val="0"/>
          <w:numId w:val="32"/>
        </w:numPr>
      </w:pPr>
      <w:r>
        <w:t>Discrete lambda from 0 to 5 with 0.1 interval.</w:t>
      </w:r>
    </w:p>
    <w:p w14:paraId="0081E74F" w14:textId="11D59662" w:rsidR="0004317B" w:rsidRDefault="0004317B" w:rsidP="0004317B">
      <w:pPr>
        <w:pStyle w:val="ListParagraph"/>
        <w:numPr>
          <w:ilvl w:val="0"/>
          <w:numId w:val="32"/>
        </w:numPr>
      </w:pPr>
      <w:r>
        <w:rPr>
          <w:lang w:eastAsia="zh-CN"/>
        </w:rPr>
        <w:t>F</w:t>
      </w:r>
      <w:r>
        <w:rPr>
          <w:rFonts w:hint="eastAsia"/>
          <w:lang w:eastAsia="zh-CN"/>
        </w:rPr>
        <w:t>or</w:t>
      </w:r>
      <w:r>
        <w:rPr>
          <w:lang w:eastAsia="zh-CN"/>
        </w:rPr>
        <w:t xml:space="preserve"> each lambda, proceed the </w:t>
      </w:r>
      <w:r>
        <w:rPr>
          <w:lang w:eastAsia="zh-CN"/>
        </w:rPr>
        <w:t>leave one out</w:t>
      </w:r>
      <w:r>
        <w:rPr>
          <w:lang w:eastAsia="zh-CN"/>
        </w:rPr>
        <w:t xml:space="preserve"> cross validation. Then I get one test error and one train error for each lambda.</w:t>
      </w:r>
    </w:p>
    <w:p w14:paraId="12937A7F" w14:textId="77777777" w:rsidR="0004317B" w:rsidRDefault="0004317B" w:rsidP="0004317B">
      <w:pPr>
        <w:pStyle w:val="ListParagraph"/>
        <w:numPr>
          <w:ilvl w:val="0"/>
          <w:numId w:val="32"/>
        </w:numPr>
      </w:pPr>
      <w:r>
        <w:rPr>
          <w:lang w:eastAsia="zh-CN"/>
        </w:rPr>
        <w:t>Find the lambda with minimum test error.</w:t>
      </w:r>
    </w:p>
    <w:p w14:paraId="3ECF27D7" w14:textId="77777777" w:rsidR="0004317B" w:rsidRDefault="0004317B" w:rsidP="0004317B">
      <w:pPr>
        <w:pStyle w:val="ListParagraph"/>
        <w:numPr>
          <w:ilvl w:val="0"/>
          <w:numId w:val="32"/>
        </w:numPr>
      </w:pPr>
      <w:r>
        <w:rPr>
          <w:lang w:eastAsia="zh-CN"/>
        </w:rPr>
        <w:t>Use that lambda along with the 100 data in trainset to compute the coefficients w. That’s my optimal     9-th order polynomial model.</w:t>
      </w:r>
    </w:p>
    <w:p w14:paraId="2C382FF2" w14:textId="77777777" w:rsidR="0004317B" w:rsidRDefault="0004317B" w:rsidP="0004317B">
      <w:pPr>
        <w:pStyle w:val="ListParagraph"/>
        <w:numPr>
          <w:ilvl w:val="0"/>
          <w:numId w:val="32"/>
        </w:numPr>
      </w:pPr>
      <w:r>
        <w:rPr>
          <w:lang w:eastAsia="zh-CN"/>
        </w:rPr>
        <w:t>Use the optimal polynomial model to predict the data in testset, and compute the sum of the square error.</w:t>
      </w:r>
    </w:p>
    <w:p w14:paraId="029427FE" w14:textId="77777777" w:rsidR="0004317B" w:rsidRDefault="0004317B" w:rsidP="0004317B">
      <w:pPr>
        <w:pStyle w:val="ListParagraph"/>
      </w:pPr>
    </w:p>
    <w:p w14:paraId="08CEDCEC" w14:textId="77777777" w:rsidR="0004317B" w:rsidRDefault="0004317B" w:rsidP="0004317B">
      <w:pPr>
        <w:pStyle w:val="ListParagraph"/>
      </w:pPr>
      <w:r>
        <w:t>Our result shows that,</w:t>
      </w:r>
    </w:p>
    <w:p w14:paraId="75D2F288" w14:textId="77777777" w:rsidR="0004317B" w:rsidRDefault="0004317B" w:rsidP="0004317B">
      <w:pPr>
        <w:pStyle w:val="ListParagraph"/>
        <w:numPr>
          <w:ilvl w:val="0"/>
          <w:numId w:val="32"/>
        </w:numPr>
      </w:pPr>
      <w:r>
        <w:t>The optimal w:</w:t>
      </w:r>
    </w:p>
    <w:p w14:paraId="004A0A2A" w14:textId="28EBB6DD" w:rsidR="0004317B" w:rsidRDefault="0004317B" w:rsidP="0004317B">
      <w:pPr>
        <w:pStyle w:val="ListParagraph"/>
      </w:pPr>
      <w:r w:rsidRPr="0004317B">
        <w:t xml:space="preserve"> </w:t>
      </w:r>
      <w:r>
        <w:t>[ 1.21518339e+00 -3.18628809e-01 -1.33349631e-01  2.47243865e-01</w:t>
      </w:r>
    </w:p>
    <w:p w14:paraId="33748D8E" w14:textId="77777777" w:rsidR="0004317B" w:rsidRDefault="0004317B" w:rsidP="0004317B">
      <w:pPr>
        <w:pStyle w:val="ListParagraph"/>
      </w:pPr>
      <w:r>
        <w:t xml:space="preserve"> -6.27459951e-03 -3.67221444e-02  1.09492465e-03  1.89780423e-03</w:t>
      </w:r>
    </w:p>
    <w:p w14:paraId="02FDEC35" w14:textId="19673F15" w:rsidR="0004317B" w:rsidRDefault="0004317B" w:rsidP="0004317B">
      <w:pPr>
        <w:pStyle w:val="ListParagraph"/>
      </w:pPr>
      <w:r>
        <w:t xml:space="preserve"> -3.26640365e-05 -3.23687829e-05]</w:t>
      </w:r>
    </w:p>
    <w:p w14:paraId="5B3F4186" w14:textId="2A5FB9C9" w:rsidR="0004317B" w:rsidRDefault="0004317B" w:rsidP="0004317B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The optima</w:t>
      </w:r>
      <w:r>
        <w:rPr>
          <w:lang w:eastAsia="zh-CN"/>
        </w:rPr>
        <w:t>l lambda is 2.2</w:t>
      </w:r>
    </w:p>
    <w:p w14:paraId="24C1A944" w14:textId="773E90D2" w:rsidR="0004317B" w:rsidRDefault="0004317B" w:rsidP="0004317B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lastRenderedPageBreak/>
        <w:t xml:space="preserve">The minimum train RMSE is </w:t>
      </w:r>
      <w:r w:rsidRPr="0004317B">
        <w:rPr>
          <w:lang w:eastAsia="zh-CN"/>
        </w:rPr>
        <w:t>0.9211138558950875</w:t>
      </w:r>
    </w:p>
    <w:p w14:paraId="34876BA6" w14:textId="5A654676" w:rsidR="0004317B" w:rsidRDefault="0004317B" w:rsidP="0004317B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 xml:space="preserve">The minimum test RMSE is </w:t>
      </w:r>
      <w:r w:rsidRPr="0004317B">
        <w:rPr>
          <w:lang w:eastAsia="zh-CN"/>
        </w:rPr>
        <w:t>0.8291492656762018</w:t>
      </w:r>
    </w:p>
    <w:p w14:paraId="4A397FE5" w14:textId="26166E1C" w:rsidR="0004317B" w:rsidRDefault="0004317B" w:rsidP="0004317B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 xml:space="preserve">The loss in test set of my model is </w:t>
      </w:r>
      <w:r w:rsidRPr="0004317B">
        <w:rPr>
          <w:lang w:eastAsia="zh-CN"/>
        </w:rPr>
        <w:t>5962.329077615319</w:t>
      </w:r>
    </w:p>
    <w:p w14:paraId="0EFA2793" w14:textId="24BF80C2" w:rsidR="00A87E70" w:rsidRDefault="0004317B" w:rsidP="00A87E70">
      <w:pPr>
        <w:rPr>
          <w:lang w:eastAsia="zh-CN"/>
        </w:rPr>
      </w:pP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corresponding plots are following:</w:t>
      </w:r>
    </w:p>
    <w:p w14:paraId="61BB49D9" w14:textId="654FA5F8" w:rsidR="0004317B" w:rsidRDefault="0004317B" w:rsidP="00A87E70">
      <w:r>
        <w:rPr>
          <w:noProof/>
        </w:rPr>
        <w:drawing>
          <wp:inline distT="0" distB="0" distL="0" distR="0" wp14:anchorId="0DBAE929" wp14:editId="00EB640E">
            <wp:extent cx="2880000" cy="2160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OCV_er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2B7">
        <w:rPr>
          <w:noProof/>
        </w:rPr>
        <w:drawing>
          <wp:inline distT="0" distB="0" distL="0" distR="0" wp14:anchorId="5B9AEBDA" wp14:editId="60603149">
            <wp:extent cx="2880000" cy="21600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OCV_model_vs_tra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FCE0" w14:textId="1E8D9FF0" w:rsidR="005052B7" w:rsidRDefault="005052B7" w:rsidP="00A87E70">
      <w:r>
        <w:rPr>
          <w:noProof/>
        </w:rPr>
        <w:drawing>
          <wp:inline distT="0" distB="0" distL="0" distR="0" wp14:anchorId="2238F1C3" wp14:editId="501DB3F5">
            <wp:extent cx="2880000" cy="21600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OCV_model_vs_t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6D2C" w14:textId="43B3D7D2" w:rsidR="005052B7" w:rsidRDefault="005052B7" w:rsidP="005052B7">
      <w:pPr>
        <w:pStyle w:val="Heading2"/>
        <w:rPr>
          <w:rFonts w:eastAsia="Arial Unicode MS" w:cstheme="majorHAnsi"/>
          <w:b/>
          <w:sz w:val="40"/>
          <w:szCs w:val="40"/>
          <w:u w:val="single"/>
        </w:rPr>
      </w:pPr>
      <w:r>
        <w:rPr>
          <w:rFonts w:eastAsia="Arial Unicode MS" w:cstheme="majorHAnsi"/>
          <w:b/>
          <w:sz w:val="40"/>
          <w:szCs w:val="40"/>
          <w:u w:val="single"/>
        </w:rPr>
        <w:t>Appendix</w:t>
      </w:r>
    </w:p>
    <w:p w14:paraId="656B5FCA" w14:textId="0BB63469" w:rsidR="005052B7" w:rsidRDefault="005052B7" w:rsidP="005052B7">
      <w:r>
        <w:t>The code of the 10 fold CV:</w:t>
      </w:r>
    </w:p>
    <w:p w14:paraId="42E35F38" w14:textId="3EA9942E" w:rsidR="005052B7" w:rsidRDefault="005052B7" w:rsidP="005052B7">
      <w:pPr>
        <w:pStyle w:val="ListParagraph"/>
        <w:numPr>
          <w:ilvl w:val="0"/>
          <w:numId w:val="33"/>
        </w:numPr>
        <w:rPr>
          <w:b/>
        </w:rPr>
      </w:pPr>
      <w:r w:rsidRPr="005052B7">
        <w:rPr>
          <w:b/>
        </w:rPr>
        <w:t>Train.py</w:t>
      </w:r>
    </w:p>
    <w:p w14:paraId="0AA66D6C" w14:textId="2DC0915E" w:rsidR="005052B7" w:rsidRDefault="005052B7" w:rsidP="005052B7">
      <w:pPr>
        <w:pStyle w:val="ListParagraph"/>
        <w:rPr>
          <w:b/>
        </w:rPr>
      </w:pPr>
    </w:p>
    <w:p w14:paraId="250B4543" w14:textId="77777777" w:rsidR="005052B7" w:rsidRPr="005052B7" w:rsidRDefault="005052B7" w:rsidP="00505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A9B7C6"/>
          <w:sz w:val="18"/>
          <w:szCs w:val="18"/>
          <w:lang w:eastAsia="zh-CN"/>
        </w:rPr>
      </w:pP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import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numpy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as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np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import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matplotlib.pyplot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as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plt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out_fn = </w:t>
      </w:r>
      <w:r w:rsidRPr="005052B7">
        <w:rPr>
          <w:rFonts w:ascii="Menlo" w:eastAsia="Times New Roman" w:hAnsi="Menlo" w:cs="Menlo"/>
          <w:color w:val="6A8759"/>
          <w:sz w:val="18"/>
          <w:szCs w:val="18"/>
          <w:lang w:eastAsia="zh-CN"/>
        </w:rPr>
        <w:t>'w.npz'</w:t>
      </w:r>
      <w:r w:rsidRPr="005052B7">
        <w:rPr>
          <w:rFonts w:ascii="Menlo" w:eastAsia="Times New Roman" w:hAnsi="Menlo" w:cs="Menlo"/>
          <w:color w:val="6A8759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6A8759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x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 = []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[]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with </w:t>
      </w:r>
      <w:r w:rsidRPr="005052B7">
        <w:rPr>
          <w:rFonts w:ascii="Menlo" w:eastAsia="Times New Roman" w:hAnsi="Menlo" w:cs="Menlo"/>
          <w:color w:val="8888C6"/>
          <w:sz w:val="18"/>
          <w:szCs w:val="18"/>
          <w:lang w:eastAsia="zh-CN"/>
        </w:rPr>
        <w:t>open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</w:t>
      </w:r>
      <w:r w:rsidRPr="005052B7">
        <w:rPr>
          <w:rFonts w:ascii="Menlo" w:eastAsia="Times New Roman" w:hAnsi="Menlo" w:cs="Menlo"/>
          <w:color w:val="6A8759"/>
          <w:sz w:val="18"/>
          <w:szCs w:val="18"/>
          <w:lang w:eastAsia="zh-CN"/>
        </w:rPr>
        <w:t>"train.txt"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6A8759"/>
          <w:sz w:val="18"/>
          <w:szCs w:val="18"/>
          <w:lang w:eastAsia="zh-CN"/>
        </w:rPr>
        <w:t>"r"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)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as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train: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for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line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in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train: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row = line.split(</w:t>
      </w:r>
      <w:r w:rsidRPr="005052B7">
        <w:rPr>
          <w:rFonts w:ascii="Menlo" w:eastAsia="Times New Roman" w:hAnsi="Menlo" w:cs="Menlo"/>
          <w:color w:val="6A8759"/>
          <w:sz w:val="18"/>
          <w:szCs w:val="18"/>
          <w:lang w:eastAsia="zh-CN"/>
        </w:rPr>
        <w:t>','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x.append(</w:t>
      </w:r>
      <w:r w:rsidRPr="005052B7">
        <w:rPr>
          <w:rFonts w:ascii="Menlo" w:eastAsia="Times New Roman" w:hAnsi="Menlo" w:cs="Menlo"/>
          <w:color w:val="8888C6"/>
          <w:sz w:val="18"/>
          <w:szCs w:val="18"/>
          <w:lang w:eastAsia="zh-CN"/>
        </w:rPr>
        <w:t>float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(row[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]))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t.append(</w:t>
      </w:r>
      <w:r w:rsidRPr="005052B7">
        <w:rPr>
          <w:rFonts w:ascii="Menlo" w:eastAsia="Times New Roman" w:hAnsi="Menlo" w:cs="Menlo"/>
          <w:color w:val="8888C6"/>
          <w:sz w:val="18"/>
          <w:szCs w:val="18"/>
          <w:lang w:eastAsia="zh-CN"/>
        </w:rPr>
        <w:t>float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(row[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]))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lastRenderedPageBreak/>
        <w:br/>
        <w:t>x = np.asarray(x)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t = np.asarray(t)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X = np.zeros((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10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100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train = np.zeros((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10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90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test = np.zeros((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10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train_t = np.zeros(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90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test_t = np.zeros(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index = np.arange(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100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np.random.shuffle(index)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index = index.reshape((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10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for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i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in </w:t>
      </w:r>
      <w:r w:rsidRPr="005052B7">
        <w:rPr>
          <w:rFonts w:ascii="Menlo" w:eastAsia="Times New Roman" w:hAnsi="Menlo" w:cs="Menlo"/>
          <w:color w:val="8888C6"/>
          <w:sz w:val="18"/>
          <w:szCs w:val="18"/>
          <w:lang w:eastAsia="zh-CN"/>
        </w:rPr>
        <w:t>range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0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):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X[i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:] = np.power(x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i)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test_err = []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test_err = np.asarray(test_err)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train_err = []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train_err = np.asarray(train_err)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Eye = np.eye(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def </w:t>
      </w:r>
      <w:r w:rsidRPr="005052B7">
        <w:rPr>
          <w:rFonts w:ascii="Menlo" w:eastAsia="Times New Roman" w:hAnsi="Menlo" w:cs="Menlo"/>
          <w:color w:val="FFC66D"/>
          <w:sz w:val="18"/>
          <w:szCs w:val="18"/>
          <w:lang w:eastAsia="zh-CN"/>
        </w:rPr>
        <w:t>rmse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(predictions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targets):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return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np.sqrt(((predictions - targets) **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2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).mean())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lamda = []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lamda = np.asarray(lamda)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lamda_i =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0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log_lamda = []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log_lamda = np.asarray(log_lamda)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for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step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in </w:t>
      </w:r>
      <w:r w:rsidRPr="005052B7">
        <w:rPr>
          <w:rFonts w:ascii="Menlo" w:eastAsia="Times New Roman" w:hAnsi="Menlo" w:cs="Menlo"/>
          <w:color w:val="8888C6"/>
          <w:sz w:val="18"/>
          <w:szCs w:val="18"/>
          <w:lang w:eastAsia="zh-CN"/>
        </w:rPr>
        <w:t>range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0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50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):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lamda = np.append(lamda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0.1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*step)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test_err_temp = []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test_err_temp = np.asarray(test_err_temp)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train_err_temp = []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train_err_temp = np.asarray(train_err_temp)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for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k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in </w:t>
      </w:r>
      <w:r w:rsidRPr="005052B7">
        <w:rPr>
          <w:rFonts w:ascii="Menlo" w:eastAsia="Times New Roman" w:hAnsi="Menlo" w:cs="Menlo"/>
          <w:color w:val="8888C6"/>
          <w:sz w:val="18"/>
          <w:szCs w:val="18"/>
          <w:lang w:eastAsia="zh-CN"/>
        </w:rPr>
        <w:t>range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0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):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test_index = index[k]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train_index = np.delete(index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k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).reshape(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90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ct =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0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br/>
        <w:t xml:space="preserve">       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for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n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in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test_index: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    test[: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ct] = X[: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n]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    test_t[ct] = t[n]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    ct = ct +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br/>
        <w:t xml:space="preserve">       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ct =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0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br/>
        <w:t xml:space="preserve">       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for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m 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in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train_index: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    train[: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ct] = X[: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m]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    train_t[ct] = t[m]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    ct = ct +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br/>
        <w:t xml:space="preserve">       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w = np.dot(np.dot(np.linalg.inv((np.dot(train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train.T) + lamda[lamda_i]*Eye))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train)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train_t)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train_err_temp = np.append(train_err_temp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rmse(np.dot(train.T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w)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train_t))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    test_err_temp = np.append(test_err_temp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rmse(np.dot(test.T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w)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test_t))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lastRenderedPageBreak/>
        <w:t xml:space="preserve">    lamda_i = lamda_i +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1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br/>
        <w:t xml:space="preserve">   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test_err = np.append(test_err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test_err_temp.mean())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 train_err = np.append(train_err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train_err_temp.mean())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# print(test_err)</w:t>
      </w:r>
      <w:r w:rsidRPr="005052B7">
        <w:rPr>
          <w:rFonts w:ascii="Menlo" w:eastAsia="Times New Roman" w:hAnsi="Menlo" w:cs="Menlo"/>
          <w:color w:val="808080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8888C6"/>
          <w:sz w:val="18"/>
          <w:szCs w:val="18"/>
          <w:lang w:eastAsia="zh-CN"/>
        </w:rPr>
        <w:t>print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(np.argmin(test_err))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8888C6"/>
          <w:sz w:val="18"/>
          <w:szCs w:val="18"/>
          <w:lang w:eastAsia="zh-CN"/>
        </w:rPr>
        <w:t>print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(np.amin(test_err))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# print(train_err)</w:t>
      </w:r>
      <w:r w:rsidRPr="005052B7">
        <w:rPr>
          <w:rFonts w:ascii="Menlo" w:eastAsia="Times New Roman" w:hAnsi="Menlo" w:cs="Menlo"/>
          <w:color w:val="808080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8888C6"/>
          <w:sz w:val="18"/>
          <w:szCs w:val="18"/>
          <w:lang w:eastAsia="zh-CN"/>
        </w:rPr>
        <w:t>print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(np.argmin(train_err))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8888C6"/>
          <w:sz w:val="18"/>
          <w:szCs w:val="18"/>
          <w:lang w:eastAsia="zh-CN"/>
        </w:rPr>
        <w:t>print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(np.amin(train_err))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lamda_min = </w:t>
      </w:r>
      <w:r w:rsidRPr="005052B7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0.1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*np.argmin(test_err)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8888C6"/>
          <w:sz w:val="18"/>
          <w:szCs w:val="18"/>
          <w:lang w:eastAsia="zh-CN"/>
        </w:rPr>
        <w:t>print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(lamda_min)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w_opt = np.dot(np.dot(np.linalg.inv((np.dot(X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X.T) + lamda_min*Eye))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X)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8888C6"/>
          <w:sz w:val="18"/>
          <w:szCs w:val="18"/>
          <w:lang w:eastAsia="zh-CN"/>
        </w:rPr>
        <w:t>print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(w_opt)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plt.plot(lamda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train_err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6A8759"/>
          <w:sz w:val="18"/>
          <w:szCs w:val="18"/>
          <w:lang w:eastAsia="zh-CN"/>
        </w:rPr>
        <w:t>'b'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A4926"/>
          <w:sz w:val="18"/>
          <w:szCs w:val="18"/>
          <w:lang w:eastAsia="zh-CN"/>
        </w:rPr>
        <w:t>label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=</w:t>
      </w:r>
      <w:r w:rsidRPr="005052B7">
        <w:rPr>
          <w:rFonts w:ascii="Menlo" w:eastAsia="Times New Roman" w:hAnsi="Menlo" w:cs="Menlo"/>
          <w:color w:val="6A8759"/>
          <w:sz w:val="18"/>
          <w:szCs w:val="18"/>
          <w:lang w:eastAsia="zh-CN"/>
        </w:rPr>
        <w:t>'train'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plt.plot(lamda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test_err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6A8759"/>
          <w:sz w:val="18"/>
          <w:szCs w:val="18"/>
          <w:lang w:eastAsia="zh-CN"/>
        </w:rPr>
        <w:t>'r'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A4926"/>
          <w:sz w:val="18"/>
          <w:szCs w:val="18"/>
          <w:lang w:eastAsia="zh-CN"/>
        </w:rPr>
        <w:t>label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=</w:t>
      </w:r>
      <w:r w:rsidRPr="005052B7">
        <w:rPr>
          <w:rFonts w:ascii="Menlo" w:eastAsia="Times New Roman" w:hAnsi="Menlo" w:cs="Menlo"/>
          <w:color w:val="6A8759"/>
          <w:sz w:val="18"/>
          <w:szCs w:val="18"/>
          <w:lang w:eastAsia="zh-CN"/>
        </w:rPr>
        <w:t>'test'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plt.ylabel(</w:t>
      </w:r>
      <w:r w:rsidRPr="005052B7">
        <w:rPr>
          <w:rFonts w:ascii="Menlo" w:eastAsia="Times New Roman" w:hAnsi="Menlo" w:cs="Menlo"/>
          <w:color w:val="6A8759"/>
          <w:sz w:val="18"/>
          <w:szCs w:val="18"/>
          <w:lang w:eastAsia="zh-CN"/>
        </w:rPr>
        <w:t>'rmse'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plt.xlabel(</w:t>
      </w:r>
      <w:r w:rsidRPr="005052B7">
        <w:rPr>
          <w:rFonts w:ascii="Menlo" w:eastAsia="Times New Roman" w:hAnsi="Menlo" w:cs="Menlo"/>
          <w:color w:val="6A8759"/>
          <w:sz w:val="18"/>
          <w:szCs w:val="18"/>
          <w:lang w:eastAsia="zh-CN"/>
        </w:rPr>
        <w:t>'lambda'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plt.legend()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plt.show()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np.savez(out_fn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A4926"/>
          <w:sz w:val="18"/>
          <w:szCs w:val="18"/>
          <w:lang w:eastAsia="zh-CN"/>
        </w:rPr>
        <w:t>w_opt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=w_opt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A4926"/>
          <w:sz w:val="18"/>
          <w:szCs w:val="18"/>
          <w:lang w:eastAsia="zh-CN"/>
        </w:rPr>
        <w:t>lamda_min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=lamda_min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A4926"/>
          <w:sz w:val="18"/>
          <w:szCs w:val="18"/>
          <w:lang w:eastAsia="zh-CN"/>
        </w:rPr>
        <w:t>test_err_min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=np.amin(test_err)</w:t>
      </w:r>
      <w:r w:rsidRPr="005052B7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5052B7">
        <w:rPr>
          <w:rFonts w:ascii="Menlo" w:eastAsia="Times New Roman" w:hAnsi="Menlo" w:cs="Menlo"/>
          <w:color w:val="AA4926"/>
          <w:sz w:val="18"/>
          <w:szCs w:val="18"/>
          <w:lang w:eastAsia="zh-CN"/>
        </w:rPr>
        <w:t>train_err_min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=np.amin(train_err))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8888C6"/>
          <w:sz w:val="18"/>
          <w:szCs w:val="18"/>
          <w:lang w:eastAsia="zh-CN"/>
        </w:rPr>
        <w:t>exit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()</w:t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5052B7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</w:p>
    <w:p w14:paraId="7E17209F" w14:textId="77777777" w:rsidR="005052B7" w:rsidRDefault="005052B7" w:rsidP="005052B7">
      <w:pPr>
        <w:pStyle w:val="ListParagraph"/>
        <w:rPr>
          <w:b/>
        </w:rPr>
      </w:pPr>
      <w:bookmarkStart w:id="0" w:name="_GoBack"/>
      <w:bookmarkEnd w:id="0"/>
    </w:p>
    <w:p w14:paraId="385A962A" w14:textId="15893FF3" w:rsidR="005052B7" w:rsidRDefault="005052B7" w:rsidP="005052B7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Test</w:t>
      </w:r>
      <w:r w:rsidRPr="005052B7">
        <w:rPr>
          <w:b/>
        </w:rPr>
        <w:t>.py</w:t>
      </w:r>
    </w:p>
    <w:p w14:paraId="53BE60C1" w14:textId="4EFB4E2C" w:rsidR="005052B7" w:rsidRDefault="005052B7" w:rsidP="005052B7">
      <w:pPr>
        <w:pStyle w:val="ListParagraph"/>
        <w:rPr>
          <w:b/>
        </w:rPr>
      </w:pPr>
    </w:p>
    <w:p w14:paraId="60EBE00C" w14:textId="77777777" w:rsidR="005052B7" w:rsidRDefault="005052B7" w:rsidP="005052B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numpy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np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matplotlib.pyplot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plt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serr</w:t>
      </w:r>
      <w:r>
        <w:rPr>
          <w:rFonts w:ascii="Menlo" w:hAnsi="Menlo" w:cs="Menlo"/>
          <w:color w:val="A9B7C6"/>
          <w:sz w:val="18"/>
          <w:szCs w:val="18"/>
        </w:rPr>
        <w:t>(predictions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targets):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 xml:space="preserve">np.sum((predictions - targets) **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 = []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"test.txt"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"r"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test: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line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test: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row = line.split(</w:t>
      </w:r>
      <w:r>
        <w:rPr>
          <w:rFonts w:ascii="Menlo" w:hAnsi="Menlo" w:cs="Menlo"/>
          <w:color w:val="6A8759"/>
          <w:sz w:val="18"/>
          <w:szCs w:val="18"/>
        </w:rPr>
        <w:t>','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x.append(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(row[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t.append(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(row[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x = np.asarray(x)</w:t>
      </w:r>
      <w:r>
        <w:rPr>
          <w:rFonts w:ascii="Menlo" w:hAnsi="Menlo" w:cs="Menlo"/>
          <w:color w:val="A9B7C6"/>
          <w:sz w:val="18"/>
          <w:szCs w:val="18"/>
        </w:rPr>
        <w:br/>
        <w:t>t = np.asarray(t)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parameters = np.load(</w:t>
      </w:r>
      <w:r>
        <w:rPr>
          <w:rFonts w:ascii="Menlo" w:hAnsi="Menlo" w:cs="Menlo"/>
          <w:color w:val="6A8759"/>
          <w:sz w:val="18"/>
          <w:szCs w:val="18"/>
        </w:rPr>
        <w:t>'w.npz'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w = parameters[</w:t>
      </w:r>
      <w:r>
        <w:rPr>
          <w:rFonts w:ascii="Menlo" w:hAnsi="Menlo" w:cs="Menlo"/>
          <w:color w:val="6A8759"/>
          <w:sz w:val="18"/>
          <w:szCs w:val="18"/>
        </w:rPr>
        <w:t>'w_opt'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>lamda = parameters[</w:t>
      </w:r>
      <w:r>
        <w:rPr>
          <w:rFonts w:ascii="Menlo" w:hAnsi="Menlo" w:cs="Menlo"/>
          <w:color w:val="6A8759"/>
          <w:sz w:val="18"/>
          <w:szCs w:val="18"/>
        </w:rPr>
        <w:t>'lamda_min'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>test_err_min = parameters[</w:t>
      </w:r>
      <w:r>
        <w:rPr>
          <w:rFonts w:ascii="Menlo" w:hAnsi="Menlo" w:cs="Menlo"/>
          <w:color w:val="6A8759"/>
          <w:sz w:val="18"/>
          <w:szCs w:val="18"/>
        </w:rPr>
        <w:t>'test_err_min'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>train_err_min = parameters[</w:t>
      </w:r>
      <w:r>
        <w:rPr>
          <w:rFonts w:ascii="Menlo" w:hAnsi="Menlo" w:cs="Menlo"/>
          <w:color w:val="6A8759"/>
          <w:sz w:val="18"/>
          <w:szCs w:val="18"/>
        </w:rPr>
        <w:t>'train_err_min'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(w)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(lamda)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(test_err_min)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lastRenderedPageBreak/>
        <w:t>print</w:t>
      </w:r>
      <w:r>
        <w:rPr>
          <w:rFonts w:ascii="Menlo" w:hAnsi="Menlo" w:cs="Menlo"/>
          <w:color w:val="A9B7C6"/>
          <w:sz w:val="18"/>
          <w:szCs w:val="18"/>
        </w:rPr>
        <w:t>(train_err_min)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X = np.zeros((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>(x)))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X[i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:] = np.power(x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loss = serr(np.dot(X.T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w)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x_plt = []</w:t>
      </w:r>
      <w:r>
        <w:rPr>
          <w:rFonts w:ascii="Menlo" w:hAnsi="Menlo" w:cs="Menlo"/>
          <w:color w:val="A9B7C6"/>
          <w:sz w:val="18"/>
          <w:szCs w:val="18"/>
        </w:rPr>
        <w:br/>
        <w:t>x_plt = np.asarray(x_plt)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x_plt = np.append(x_plt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+i*</w:t>
      </w:r>
      <w:r>
        <w:rPr>
          <w:rFonts w:ascii="Menlo" w:hAnsi="Menlo" w:cs="Menlo"/>
          <w:color w:val="6897BB"/>
          <w:sz w:val="18"/>
          <w:szCs w:val="18"/>
        </w:rPr>
        <w:t>0.01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X_plt = np.zeros((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>(x_plt)))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X_plt[i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:] = np.power(x_plt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plt.plot(x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'b'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label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'test set'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linestyle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':'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plt.plot(x_plt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np.dot(X_plt.T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w)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'r'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label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'model'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plt.xlabel(</w:t>
      </w:r>
      <w:r>
        <w:rPr>
          <w:rFonts w:ascii="Menlo" w:hAnsi="Menlo" w:cs="Menlo"/>
          <w:color w:val="6A8759"/>
          <w:sz w:val="18"/>
          <w:szCs w:val="18"/>
        </w:rPr>
        <w:t>'x'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plt.ylabel(</w:t>
      </w:r>
      <w:r>
        <w:rPr>
          <w:rFonts w:ascii="Menlo" w:hAnsi="Menlo" w:cs="Menlo"/>
          <w:color w:val="6A8759"/>
          <w:sz w:val="18"/>
          <w:szCs w:val="18"/>
        </w:rPr>
        <w:t>'t'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plt.ylim((-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>plt.xlim((-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>plt.legend()</w:t>
      </w:r>
      <w:r>
        <w:rPr>
          <w:rFonts w:ascii="Menlo" w:hAnsi="Menlo" w:cs="Menlo"/>
          <w:color w:val="A9B7C6"/>
          <w:sz w:val="18"/>
          <w:szCs w:val="18"/>
        </w:rPr>
        <w:br/>
        <w:t>plt.show()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(loss)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exit</w:t>
      </w:r>
      <w:r>
        <w:rPr>
          <w:rFonts w:ascii="Menlo" w:hAnsi="Menlo" w:cs="Menlo"/>
          <w:color w:val="A9B7C6"/>
          <w:sz w:val="18"/>
          <w:szCs w:val="18"/>
        </w:rPr>
        <w:t>()</w:t>
      </w:r>
    </w:p>
    <w:p w14:paraId="19F2BA57" w14:textId="77777777" w:rsidR="005052B7" w:rsidRPr="005052B7" w:rsidRDefault="005052B7" w:rsidP="005052B7">
      <w:pPr>
        <w:pStyle w:val="ListParagraph"/>
        <w:rPr>
          <w:b/>
        </w:rPr>
      </w:pPr>
    </w:p>
    <w:p w14:paraId="3A3D7D2D" w14:textId="77777777" w:rsidR="005052B7" w:rsidRPr="00A87E70" w:rsidRDefault="005052B7" w:rsidP="00A87E70"/>
    <w:p w14:paraId="52C586B1" w14:textId="77777777" w:rsidR="00DC4DB2" w:rsidRPr="00DC4DB2" w:rsidRDefault="00DC4DB2" w:rsidP="00DC4DB2">
      <w:pPr>
        <w:rPr>
          <w:lang w:eastAsia="zh-CN"/>
        </w:rPr>
      </w:pPr>
    </w:p>
    <w:sectPr w:rsidR="00DC4DB2" w:rsidRPr="00DC4DB2" w:rsidSect="009934AC">
      <w:footerReference w:type="even" r:id="rId14"/>
      <w:footerReference w:type="default" r:id="rId15"/>
      <w:footerReference w:type="first" r:id="rId16"/>
      <w:pgSz w:w="12240" w:h="15840"/>
      <w:pgMar w:top="567" w:right="720" w:bottom="510" w:left="720" w:header="62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FC4CE" w14:textId="77777777" w:rsidR="009E61DB" w:rsidRDefault="009E61DB">
      <w:pPr>
        <w:spacing w:after="0" w:line="240" w:lineRule="auto"/>
      </w:pPr>
      <w:r>
        <w:separator/>
      </w:r>
    </w:p>
    <w:p w14:paraId="3BCE0733" w14:textId="77777777" w:rsidR="009E61DB" w:rsidRDefault="009E61DB"/>
    <w:p w14:paraId="69F70CD0" w14:textId="77777777" w:rsidR="009E61DB" w:rsidRDefault="009E61DB"/>
  </w:endnote>
  <w:endnote w:type="continuationSeparator" w:id="0">
    <w:p w14:paraId="0E7E54A7" w14:textId="77777777" w:rsidR="009E61DB" w:rsidRDefault="009E61DB">
      <w:pPr>
        <w:spacing w:after="0" w:line="240" w:lineRule="auto"/>
      </w:pPr>
      <w:r>
        <w:continuationSeparator/>
      </w:r>
    </w:p>
    <w:p w14:paraId="1F8243C4" w14:textId="77777777" w:rsidR="009E61DB" w:rsidRDefault="009E61DB"/>
    <w:p w14:paraId="636E7969" w14:textId="77777777" w:rsidR="009E61DB" w:rsidRDefault="009E61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A56B8" w14:textId="77777777" w:rsidR="002E312D" w:rsidRDefault="002E312D" w:rsidP="00287F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34AC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543B79" w14:textId="77777777" w:rsidR="002E312D" w:rsidRDefault="002E312D" w:rsidP="002E31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0BB3E" w14:textId="77777777" w:rsidR="002E312D" w:rsidRDefault="002E312D" w:rsidP="00287F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2CFB">
      <w:rPr>
        <w:rStyle w:val="PageNumber"/>
        <w:noProof/>
      </w:rPr>
      <w:t>5</w:t>
    </w:r>
    <w:r>
      <w:rPr>
        <w:rStyle w:val="PageNumber"/>
      </w:rPr>
      <w:fldChar w:fldCharType="end"/>
    </w:r>
  </w:p>
  <w:p w14:paraId="49482859" w14:textId="77777777" w:rsidR="002E312D" w:rsidRDefault="002E312D" w:rsidP="002E312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75076" w14:textId="77777777" w:rsidR="002E312D" w:rsidRDefault="002E312D" w:rsidP="002E31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43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D2C873" w14:textId="77777777" w:rsidR="00E709C4" w:rsidRDefault="00E709C4" w:rsidP="002E31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DE0FF" w14:textId="77777777" w:rsidR="009E61DB" w:rsidRDefault="009E61DB">
      <w:pPr>
        <w:spacing w:after="0" w:line="240" w:lineRule="auto"/>
      </w:pPr>
      <w:r>
        <w:separator/>
      </w:r>
    </w:p>
    <w:p w14:paraId="1A7D8A67" w14:textId="77777777" w:rsidR="009E61DB" w:rsidRDefault="009E61DB"/>
    <w:p w14:paraId="5D335D3E" w14:textId="77777777" w:rsidR="009E61DB" w:rsidRDefault="009E61DB"/>
  </w:footnote>
  <w:footnote w:type="continuationSeparator" w:id="0">
    <w:p w14:paraId="3C322424" w14:textId="77777777" w:rsidR="009E61DB" w:rsidRDefault="009E61DB">
      <w:pPr>
        <w:spacing w:after="0" w:line="240" w:lineRule="auto"/>
      </w:pPr>
      <w:r>
        <w:continuationSeparator/>
      </w:r>
    </w:p>
    <w:p w14:paraId="6AA14DF8" w14:textId="77777777" w:rsidR="009E61DB" w:rsidRDefault="009E61DB"/>
    <w:p w14:paraId="49391B94" w14:textId="77777777" w:rsidR="009E61DB" w:rsidRDefault="009E61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123A4"/>
    <w:multiLevelType w:val="hybridMultilevel"/>
    <w:tmpl w:val="4A82A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9823A6"/>
    <w:multiLevelType w:val="hybridMultilevel"/>
    <w:tmpl w:val="6BC26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D12"/>
    <w:multiLevelType w:val="hybridMultilevel"/>
    <w:tmpl w:val="DCB83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5B2B19"/>
    <w:multiLevelType w:val="hybridMultilevel"/>
    <w:tmpl w:val="2B78E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96FB6"/>
    <w:multiLevelType w:val="hybridMultilevel"/>
    <w:tmpl w:val="A23C7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67813"/>
    <w:multiLevelType w:val="hybridMultilevel"/>
    <w:tmpl w:val="FD289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709CB"/>
    <w:multiLevelType w:val="hybridMultilevel"/>
    <w:tmpl w:val="33689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B85"/>
    <w:multiLevelType w:val="hybridMultilevel"/>
    <w:tmpl w:val="2B78E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252EE"/>
    <w:multiLevelType w:val="hybridMultilevel"/>
    <w:tmpl w:val="914ED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F4921"/>
    <w:multiLevelType w:val="hybridMultilevel"/>
    <w:tmpl w:val="C7C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020ED"/>
    <w:multiLevelType w:val="hybridMultilevel"/>
    <w:tmpl w:val="C5D0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C244F"/>
    <w:multiLevelType w:val="hybridMultilevel"/>
    <w:tmpl w:val="2B78E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C6720"/>
    <w:multiLevelType w:val="hybridMultilevel"/>
    <w:tmpl w:val="48C65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07788"/>
    <w:multiLevelType w:val="hybridMultilevel"/>
    <w:tmpl w:val="91167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B92145"/>
    <w:multiLevelType w:val="hybridMultilevel"/>
    <w:tmpl w:val="2B78E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7359A"/>
    <w:multiLevelType w:val="hybridMultilevel"/>
    <w:tmpl w:val="2B78E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C11D5"/>
    <w:multiLevelType w:val="hybridMultilevel"/>
    <w:tmpl w:val="91167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24"/>
  </w:num>
  <w:num w:numId="4">
    <w:abstractNumId w:val="19"/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27"/>
  </w:num>
  <w:num w:numId="17">
    <w:abstractNumId w:val="23"/>
  </w:num>
  <w:num w:numId="18">
    <w:abstractNumId w:val="12"/>
  </w:num>
  <w:num w:numId="19">
    <w:abstractNumId w:val="10"/>
  </w:num>
  <w:num w:numId="20">
    <w:abstractNumId w:val="32"/>
  </w:num>
  <w:num w:numId="21">
    <w:abstractNumId w:val="20"/>
  </w:num>
  <w:num w:numId="22">
    <w:abstractNumId w:val="29"/>
  </w:num>
  <w:num w:numId="23">
    <w:abstractNumId w:val="25"/>
  </w:num>
  <w:num w:numId="24">
    <w:abstractNumId w:val="11"/>
  </w:num>
  <w:num w:numId="25">
    <w:abstractNumId w:val="14"/>
  </w:num>
  <w:num w:numId="26">
    <w:abstractNumId w:val="16"/>
  </w:num>
  <w:num w:numId="27">
    <w:abstractNumId w:val="28"/>
  </w:num>
  <w:num w:numId="28">
    <w:abstractNumId w:val="30"/>
  </w:num>
  <w:num w:numId="29">
    <w:abstractNumId w:val="13"/>
  </w:num>
  <w:num w:numId="30">
    <w:abstractNumId w:val="26"/>
  </w:num>
  <w:num w:numId="31">
    <w:abstractNumId w:val="31"/>
  </w:num>
  <w:num w:numId="32">
    <w:abstractNumId w:val="1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BC2"/>
    <w:rsid w:val="00042CFB"/>
    <w:rsid w:val="0004317B"/>
    <w:rsid w:val="00064317"/>
    <w:rsid w:val="000649A5"/>
    <w:rsid w:val="00073BC2"/>
    <w:rsid w:val="0008567A"/>
    <w:rsid w:val="00090005"/>
    <w:rsid w:val="000A121D"/>
    <w:rsid w:val="000A2C70"/>
    <w:rsid w:val="000B28C0"/>
    <w:rsid w:val="000D5E34"/>
    <w:rsid w:val="001048C0"/>
    <w:rsid w:val="00122E43"/>
    <w:rsid w:val="001259A1"/>
    <w:rsid w:val="00133B11"/>
    <w:rsid w:val="001A61A2"/>
    <w:rsid w:val="001B4FE5"/>
    <w:rsid w:val="001B6751"/>
    <w:rsid w:val="002037D2"/>
    <w:rsid w:val="00242F2E"/>
    <w:rsid w:val="00256188"/>
    <w:rsid w:val="002771D1"/>
    <w:rsid w:val="002E2436"/>
    <w:rsid w:val="002E312D"/>
    <w:rsid w:val="002F460B"/>
    <w:rsid w:val="00311DE4"/>
    <w:rsid w:val="00364A60"/>
    <w:rsid w:val="003C5FB7"/>
    <w:rsid w:val="003E52E7"/>
    <w:rsid w:val="00400240"/>
    <w:rsid w:val="00470873"/>
    <w:rsid w:val="004D6BD1"/>
    <w:rsid w:val="005052B7"/>
    <w:rsid w:val="00514C05"/>
    <w:rsid w:val="0058376D"/>
    <w:rsid w:val="0065646E"/>
    <w:rsid w:val="00741F64"/>
    <w:rsid w:val="007C46F0"/>
    <w:rsid w:val="007E7F52"/>
    <w:rsid w:val="00805AB8"/>
    <w:rsid w:val="008347FE"/>
    <w:rsid w:val="00861CB1"/>
    <w:rsid w:val="00880760"/>
    <w:rsid w:val="00896112"/>
    <w:rsid w:val="008A1CFA"/>
    <w:rsid w:val="008A316B"/>
    <w:rsid w:val="008A53DF"/>
    <w:rsid w:val="008D7F17"/>
    <w:rsid w:val="008E1FA1"/>
    <w:rsid w:val="008E2506"/>
    <w:rsid w:val="00943A69"/>
    <w:rsid w:val="00944F84"/>
    <w:rsid w:val="009934AC"/>
    <w:rsid w:val="00997A94"/>
    <w:rsid w:val="009A0E7C"/>
    <w:rsid w:val="009B0DED"/>
    <w:rsid w:val="009E61DB"/>
    <w:rsid w:val="00A023DF"/>
    <w:rsid w:val="00A32EBB"/>
    <w:rsid w:val="00A44B46"/>
    <w:rsid w:val="00A53BF2"/>
    <w:rsid w:val="00A62362"/>
    <w:rsid w:val="00A87E70"/>
    <w:rsid w:val="00AA259E"/>
    <w:rsid w:val="00AD64A1"/>
    <w:rsid w:val="00B14F85"/>
    <w:rsid w:val="00B404B5"/>
    <w:rsid w:val="00B61907"/>
    <w:rsid w:val="00B80585"/>
    <w:rsid w:val="00B946FF"/>
    <w:rsid w:val="00BC4984"/>
    <w:rsid w:val="00BF7F44"/>
    <w:rsid w:val="00C130D7"/>
    <w:rsid w:val="00C60946"/>
    <w:rsid w:val="00C70FF8"/>
    <w:rsid w:val="00C82B36"/>
    <w:rsid w:val="00CD7E7A"/>
    <w:rsid w:val="00CF4499"/>
    <w:rsid w:val="00DC4DB2"/>
    <w:rsid w:val="00DC5460"/>
    <w:rsid w:val="00DC5EA8"/>
    <w:rsid w:val="00E709C4"/>
    <w:rsid w:val="00E7785D"/>
    <w:rsid w:val="00E86A62"/>
    <w:rsid w:val="00E93228"/>
    <w:rsid w:val="00E93FB3"/>
    <w:rsid w:val="00ED4F62"/>
    <w:rsid w:val="00EE21AA"/>
    <w:rsid w:val="00EF4D17"/>
    <w:rsid w:val="00EF6B2B"/>
    <w:rsid w:val="00FA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2B9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861CB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E312D"/>
  </w:style>
  <w:style w:type="paragraph" w:customStyle="1" w:styleId="p1">
    <w:name w:val="p1"/>
    <w:basedOn w:val="Normal"/>
    <w:rsid w:val="009A0E7C"/>
    <w:pPr>
      <w:spacing w:after="0" w:line="240" w:lineRule="auto"/>
    </w:pPr>
    <w:rPr>
      <w:rFonts w:ascii="Helvetica" w:hAnsi="Helvetica" w:cs="Times New Roman"/>
      <w:color w:val="4574A3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2B7"/>
    <w:rPr>
      <w:rFonts w:ascii="Courier New" w:eastAsia="Times New Roman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iroyukiqaq/Library/Containers/com.microsoft.Word/Data/Library/Caches/1033/TM10002081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6ED8A3F-ACA1-A64B-9AC6-B34CE89F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296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LiYunzhe</dc:creator>
  <cp:keywords/>
  <dc:description/>
  <cp:lastModifiedBy>LiYunzhe</cp:lastModifiedBy>
  <cp:revision>49</cp:revision>
  <dcterms:created xsi:type="dcterms:W3CDTF">2017-11-17T06:09:00Z</dcterms:created>
  <dcterms:modified xsi:type="dcterms:W3CDTF">2018-04-10T19:02:00Z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